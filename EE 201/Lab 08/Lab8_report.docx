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C4D22" w14:textId="11307947" w:rsidR="00124EC6" w:rsidRDefault="002328E4">
      <w:pPr>
        <w:rPr>
          <w:b/>
          <w:sz w:val="24"/>
        </w:rPr>
      </w:pPr>
      <w:r w:rsidRPr="002328E4">
        <w:rPr>
          <w:b/>
          <w:sz w:val="24"/>
        </w:rPr>
        <w:t>RC, RL, and RLC transients</w:t>
      </w:r>
    </w:p>
    <w:p w14:paraId="0BA95F14" w14:textId="7BB14446" w:rsidR="002328E4" w:rsidRDefault="002328E4">
      <w:pPr>
        <w:rPr>
          <w:b/>
          <w:sz w:val="24"/>
        </w:rPr>
      </w:pPr>
    </w:p>
    <w:p w14:paraId="5A95329B" w14:textId="0B140DB6" w:rsidR="002328E4" w:rsidRPr="002328E4" w:rsidRDefault="002328E4">
      <w:pPr>
        <w:rPr>
          <w:sz w:val="24"/>
        </w:rPr>
      </w:pPr>
      <w:r w:rsidRPr="002328E4">
        <w:rPr>
          <w:sz w:val="24"/>
        </w:rPr>
        <w:t xml:space="preserve">Lab work done by: </w:t>
      </w:r>
    </w:p>
    <w:p w14:paraId="1B5EBC56" w14:textId="714C2510" w:rsidR="002328E4" w:rsidRDefault="002328E4">
      <w:pPr>
        <w:rPr>
          <w:sz w:val="24"/>
        </w:rPr>
      </w:pPr>
      <w:r w:rsidRPr="002328E4">
        <w:rPr>
          <w:sz w:val="24"/>
        </w:rPr>
        <w:tab/>
        <w:t xml:space="preserve">Mitchell Wadle and Justin </w:t>
      </w:r>
      <w:proofErr w:type="spellStart"/>
      <w:r w:rsidRPr="002328E4">
        <w:rPr>
          <w:sz w:val="24"/>
        </w:rPr>
        <w:t>Pioquinto</w:t>
      </w:r>
      <w:proofErr w:type="spellEnd"/>
    </w:p>
    <w:p w14:paraId="1136CC27" w14:textId="7E42B906" w:rsidR="002328E4" w:rsidRDefault="002328E4">
      <w:pPr>
        <w:rPr>
          <w:sz w:val="24"/>
        </w:rPr>
      </w:pPr>
    </w:p>
    <w:p w14:paraId="60C1189C" w14:textId="67861318" w:rsidR="002328E4" w:rsidRDefault="002328E4">
      <w:pPr>
        <w:rPr>
          <w:sz w:val="24"/>
        </w:rPr>
      </w:pPr>
      <w:r>
        <w:rPr>
          <w:sz w:val="24"/>
        </w:rPr>
        <w:t>Lab work date: 11/05/2019</w:t>
      </w:r>
    </w:p>
    <w:p w14:paraId="1D976147" w14:textId="651CBCE4" w:rsidR="002328E4" w:rsidRDefault="002328E4">
      <w:pPr>
        <w:rPr>
          <w:sz w:val="24"/>
        </w:rPr>
      </w:pPr>
      <w:r>
        <w:rPr>
          <w:sz w:val="24"/>
        </w:rPr>
        <w:t>Report submission date: 11/12/2019</w:t>
      </w:r>
    </w:p>
    <w:p w14:paraId="1A875CF5" w14:textId="5605EC95" w:rsidR="002328E4" w:rsidRDefault="002328E4">
      <w:pPr>
        <w:rPr>
          <w:sz w:val="24"/>
        </w:rPr>
      </w:pPr>
    </w:p>
    <w:p w14:paraId="3C51F834" w14:textId="55DFC6AC" w:rsidR="002328E4" w:rsidRDefault="002328E4">
      <w:pPr>
        <w:rPr>
          <w:sz w:val="24"/>
        </w:rPr>
      </w:pPr>
      <w:r>
        <w:rPr>
          <w:sz w:val="24"/>
        </w:rPr>
        <w:t>Graded by:</w:t>
      </w:r>
    </w:p>
    <w:p w14:paraId="04D585C9" w14:textId="0E7A2692" w:rsidR="002328E4" w:rsidRDefault="002328E4">
      <w:pPr>
        <w:rPr>
          <w:sz w:val="24"/>
        </w:rPr>
      </w:pPr>
    </w:p>
    <w:p w14:paraId="7F266B81" w14:textId="4D436A30" w:rsidR="002328E4" w:rsidRDefault="002328E4">
      <w:pPr>
        <w:rPr>
          <w:sz w:val="24"/>
        </w:rPr>
      </w:pPr>
      <w:r>
        <w:rPr>
          <w:sz w:val="24"/>
        </w:rPr>
        <w:t>Score:</w:t>
      </w:r>
    </w:p>
    <w:p w14:paraId="2E4D9465" w14:textId="7142C22D" w:rsidR="002328E4" w:rsidRDefault="002328E4">
      <w:pPr>
        <w:rPr>
          <w:sz w:val="24"/>
        </w:rPr>
      </w:pPr>
    </w:p>
    <w:p w14:paraId="2920303C" w14:textId="52E73940" w:rsidR="002328E4" w:rsidRDefault="002328E4">
      <w:pPr>
        <w:rPr>
          <w:sz w:val="24"/>
        </w:rPr>
      </w:pPr>
    </w:p>
    <w:p w14:paraId="0B8C22B9" w14:textId="43B9CD40" w:rsidR="002328E4" w:rsidRPr="002328E4" w:rsidRDefault="002328E4">
      <w:pPr>
        <w:rPr>
          <w:b/>
          <w:sz w:val="24"/>
        </w:rPr>
      </w:pPr>
      <w:r w:rsidRPr="002328E4">
        <w:rPr>
          <w:b/>
          <w:sz w:val="24"/>
        </w:rPr>
        <w:t>Introduction</w:t>
      </w:r>
    </w:p>
    <w:p w14:paraId="4A03EBF6" w14:textId="4D315BAA" w:rsidR="002328E4" w:rsidRPr="002328E4" w:rsidRDefault="002328E4">
      <w:pPr>
        <w:rPr>
          <w:i/>
          <w:sz w:val="24"/>
        </w:rPr>
      </w:pPr>
      <w:r>
        <w:rPr>
          <w:i/>
          <w:sz w:val="24"/>
        </w:rPr>
        <w:t>*one paragraph for introduction</w:t>
      </w:r>
    </w:p>
    <w:p w14:paraId="5F9C0499" w14:textId="17232F46" w:rsidR="002328E4" w:rsidRDefault="002328E4">
      <w:pPr>
        <w:rPr>
          <w:sz w:val="24"/>
        </w:rPr>
      </w:pPr>
    </w:p>
    <w:p w14:paraId="3BD94DA6" w14:textId="1A849C25" w:rsidR="00E3425B" w:rsidRDefault="00E3425B">
      <w:pPr>
        <w:rPr>
          <w:sz w:val="24"/>
        </w:rPr>
      </w:pPr>
    </w:p>
    <w:p w14:paraId="6C66EBD0" w14:textId="4371897E" w:rsidR="00E3425B" w:rsidRDefault="00E3425B">
      <w:pPr>
        <w:rPr>
          <w:sz w:val="24"/>
        </w:rPr>
      </w:pPr>
    </w:p>
    <w:p w14:paraId="75B47538" w14:textId="2701EC5E" w:rsidR="00E3425B" w:rsidRDefault="00E3425B">
      <w:pPr>
        <w:rPr>
          <w:sz w:val="24"/>
        </w:rPr>
      </w:pPr>
    </w:p>
    <w:p w14:paraId="0FD591EA" w14:textId="0F4B8797" w:rsidR="00E3425B" w:rsidRDefault="00E3425B">
      <w:pPr>
        <w:rPr>
          <w:sz w:val="24"/>
        </w:rPr>
      </w:pPr>
    </w:p>
    <w:p w14:paraId="5F9D6D91" w14:textId="358138FB" w:rsidR="00E3425B" w:rsidRDefault="00E3425B">
      <w:pPr>
        <w:rPr>
          <w:sz w:val="24"/>
        </w:rPr>
      </w:pPr>
    </w:p>
    <w:p w14:paraId="3973BED7" w14:textId="286D06CA" w:rsidR="00E3425B" w:rsidRDefault="00E3425B">
      <w:pPr>
        <w:rPr>
          <w:sz w:val="24"/>
        </w:rPr>
      </w:pPr>
    </w:p>
    <w:p w14:paraId="79AA2E33" w14:textId="10BB4AEC" w:rsidR="00E3425B" w:rsidRDefault="00E3425B">
      <w:pPr>
        <w:rPr>
          <w:sz w:val="24"/>
        </w:rPr>
      </w:pPr>
    </w:p>
    <w:p w14:paraId="7C3604E4" w14:textId="77777777" w:rsidR="00E3425B" w:rsidRDefault="00E3425B">
      <w:pPr>
        <w:rPr>
          <w:sz w:val="24"/>
        </w:rPr>
      </w:pPr>
    </w:p>
    <w:p w14:paraId="2E7BF28C" w14:textId="5D244447" w:rsidR="002328E4" w:rsidRDefault="002328E4">
      <w:pPr>
        <w:rPr>
          <w:b/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02399A75" wp14:editId="2EFFAC68">
            <wp:simplePos x="0" y="0"/>
            <wp:positionH relativeFrom="column">
              <wp:posOffset>3381375</wp:posOffset>
            </wp:positionH>
            <wp:positionV relativeFrom="paragraph">
              <wp:posOffset>10160</wp:posOffset>
            </wp:positionV>
            <wp:extent cx="2819400" cy="1666875"/>
            <wp:effectExtent l="0" t="0" r="0" b="9525"/>
            <wp:wrapThrough wrapText="bothSides">
              <wp:wrapPolygon edited="0">
                <wp:start x="0" y="0"/>
                <wp:lineTo x="0" y="21477"/>
                <wp:lineTo x="21454" y="21477"/>
                <wp:lineTo x="2145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C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RC transients</w:t>
      </w:r>
    </w:p>
    <w:p w14:paraId="5F848F12" w14:textId="76CACCEB" w:rsidR="002328E4" w:rsidRDefault="002328E4">
      <w:pPr>
        <w:rPr>
          <w:sz w:val="24"/>
        </w:rPr>
      </w:pPr>
      <w:r>
        <w:rPr>
          <w:sz w:val="24"/>
        </w:rPr>
        <w:t>To started by building the circuit to the right</w:t>
      </w:r>
    </w:p>
    <w:p w14:paraId="351C2AA3" w14:textId="37F5058D" w:rsidR="002328E4" w:rsidRDefault="00E3425B">
      <w:pPr>
        <w:rPr>
          <w:sz w:val="24"/>
        </w:rPr>
      </w:pPr>
      <w:r>
        <w:rPr>
          <w:sz w:val="24"/>
        </w:rPr>
        <w:t>Source voltage:</w:t>
      </w:r>
    </w:p>
    <w:p w14:paraId="4DE2CCCF" w14:textId="1BE54B57" w:rsidR="00E3425B" w:rsidRDefault="00E3425B">
      <w:pPr>
        <w:rPr>
          <w:sz w:val="24"/>
        </w:rPr>
      </w:pPr>
      <w:r>
        <w:rPr>
          <w:sz w:val="24"/>
        </w:rPr>
        <w:tab/>
        <w:t>Function generator square wave</w:t>
      </w:r>
    </w:p>
    <w:p w14:paraId="46881329" w14:textId="7E6F7C22" w:rsidR="00E3425B" w:rsidRDefault="00E3425B">
      <w:pPr>
        <w:rPr>
          <w:sz w:val="24"/>
        </w:rPr>
      </w:pPr>
      <w:r>
        <w:rPr>
          <w:sz w:val="24"/>
        </w:rPr>
        <w:tab/>
        <w:t>Amplitude oscillates between 0 V and +10 V</w:t>
      </w:r>
    </w:p>
    <w:p w14:paraId="522C07D0" w14:textId="0152F913" w:rsidR="002328E4" w:rsidRDefault="00E3425B">
      <w:pPr>
        <w:rPr>
          <w:sz w:val="24"/>
        </w:rPr>
      </w:pPr>
      <w:r>
        <w:rPr>
          <w:sz w:val="24"/>
        </w:rPr>
        <w:tab/>
        <w:t>Frequency = 500 Hz</w:t>
      </w:r>
    </w:p>
    <w:p w14:paraId="672A0C51" w14:textId="795D1718" w:rsidR="00E3425B" w:rsidRDefault="002B1C10">
      <w:pPr>
        <w:rPr>
          <w:sz w:val="24"/>
        </w:rPr>
      </w:pPr>
      <w:r>
        <w:rPr>
          <w:sz w:val="24"/>
        </w:rPr>
        <w:t>1.</w:t>
      </w:r>
    </w:p>
    <w:p w14:paraId="295BAE89" w14:textId="5ED45AC7" w:rsidR="00E3425B" w:rsidRDefault="00E3425B">
      <w:pPr>
        <w:rPr>
          <w:rFonts w:eastAsiaTheme="minorEastAsia"/>
          <w:sz w:val="24"/>
        </w:rPr>
      </w:pPr>
      <w:r>
        <w:rPr>
          <w:sz w:val="24"/>
        </w:rPr>
        <w:t xml:space="preserve">Calculated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eastAsiaTheme="minorEastAsia"/>
          <w:sz w:val="24"/>
        </w:rPr>
        <w:t xml:space="preserve"> upward = </w:t>
      </w:r>
    </w:p>
    <w:p w14:paraId="37098E89" w14:textId="462E78E3" w:rsidR="00E3425B" w:rsidRDefault="00E3425B">
      <w:pPr>
        <w:rPr>
          <w:sz w:val="24"/>
        </w:rPr>
      </w:pPr>
      <w:r>
        <w:rPr>
          <w:sz w:val="24"/>
        </w:rPr>
        <w:t xml:space="preserve">Calculated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>
        <w:rPr>
          <w:rFonts w:eastAsiaTheme="minorEastAsia"/>
          <w:sz w:val="24"/>
        </w:rPr>
        <w:t xml:space="preserve"> upward= </w:t>
      </w:r>
    </w:p>
    <w:p w14:paraId="579563A1" w14:textId="4AFD6895" w:rsidR="00E3425B" w:rsidRDefault="00E3425B" w:rsidP="00E3425B">
      <w:pPr>
        <w:rPr>
          <w:rFonts w:eastAsiaTheme="minorEastAsia"/>
          <w:sz w:val="24"/>
        </w:rPr>
      </w:pPr>
      <w:r>
        <w:rPr>
          <w:sz w:val="24"/>
        </w:rPr>
        <w:t xml:space="preserve">Calculated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eastAsiaTheme="minorEastAsia"/>
          <w:sz w:val="24"/>
        </w:rPr>
        <w:t xml:space="preserve"> downward = </w:t>
      </w:r>
    </w:p>
    <w:p w14:paraId="191BEB7C" w14:textId="3F6691C5" w:rsidR="00E3425B" w:rsidRDefault="00E3425B" w:rsidP="00E3425B">
      <w:pPr>
        <w:rPr>
          <w:rFonts w:eastAsiaTheme="minorEastAsia"/>
          <w:sz w:val="24"/>
        </w:rPr>
      </w:pPr>
      <w:r>
        <w:rPr>
          <w:sz w:val="24"/>
        </w:rPr>
        <w:t xml:space="preserve">Calculated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>
        <w:rPr>
          <w:rFonts w:eastAsiaTheme="minorEastAsia"/>
          <w:sz w:val="24"/>
        </w:rPr>
        <w:t xml:space="preserve"> downward= </w:t>
      </w:r>
    </w:p>
    <w:p w14:paraId="5CF2FE9E" w14:textId="711EDB3F" w:rsidR="00E3425B" w:rsidRDefault="00E3425B" w:rsidP="00E3425B">
      <w:pPr>
        <w:rPr>
          <w:sz w:val="24"/>
        </w:rPr>
      </w:pPr>
    </w:p>
    <w:p w14:paraId="47CDF6A6" w14:textId="09263188" w:rsidR="00E3425B" w:rsidRDefault="00E3425B" w:rsidP="00E3425B">
      <w:pPr>
        <w:rPr>
          <w:sz w:val="24"/>
        </w:rPr>
      </w:pPr>
      <w:r>
        <w:rPr>
          <w:sz w:val="24"/>
        </w:rPr>
        <w:t xml:space="preserve">Calculated peak current (during transient) = </w:t>
      </w:r>
    </w:p>
    <w:p w14:paraId="1946EA5A" w14:textId="50993E29" w:rsidR="00E3425B" w:rsidRDefault="00E3425B" w:rsidP="00E3425B">
      <w:pPr>
        <w:rPr>
          <w:sz w:val="24"/>
        </w:rPr>
      </w:pPr>
    </w:p>
    <w:p w14:paraId="21F27EF7" w14:textId="73106C53" w:rsidR="00E3425B" w:rsidRDefault="00E3425B" w:rsidP="00E3425B">
      <w:pPr>
        <w:rPr>
          <w:sz w:val="24"/>
        </w:rPr>
      </w:pPr>
      <w:r>
        <w:rPr>
          <w:sz w:val="24"/>
        </w:rPr>
        <w:t xml:space="preserve">Calculated time constant (rising transient) = </w:t>
      </w:r>
    </w:p>
    <w:p w14:paraId="383D4139" w14:textId="415A61B1" w:rsidR="00E3425B" w:rsidRDefault="00E3425B" w:rsidP="00E3425B">
      <w:pPr>
        <w:rPr>
          <w:sz w:val="24"/>
        </w:rPr>
      </w:pPr>
      <w:r>
        <w:rPr>
          <w:sz w:val="24"/>
        </w:rPr>
        <w:t xml:space="preserve">Calculated time constant (falling transient) = </w:t>
      </w:r>
    </w:p>
    <w:p w14:paraId="43629486" w14:textId="37E8AEA0" w:rsidR="00E3425B" w:rsidRDefault="00E3425B" w:rsidP="00E3425B">
      <w:pPr>
        <w:rPr>
          <w:sz w:val="24"/>
        </w:rPr>
      </w:pPr>
    </w:p>
    <w:p w14:paraId="28E7B054" w14:textId="46A9E56B" w:rsidR="00E3425B" w:rsidRDefault="00E3425B" w:rsidP="00E3425B">
      <w:pPr>
        <w:rPr>
          <w:sz w:val="24"/>
        </w:rPr>
      </w:pPr>
      <w:r w:rsidRPr="00E3425B">
        <w:rPr>
          <w:i/>
          <w:sz w:val="24"/>
        </w:rPr>
        <w:t>*sketches of expected upward and downward transients</w:t>
      </w:r>
    </w:p>
    <w:p w14:paraId="7ED3259D" w14:textId="605DC575" w:rsidR="002B1C10" w:rsidRDefault="002B1C10" w:rsidP="00E3425B">
      <w:pPr>
        <w:rPr>
          <w:sz w:val="24"/>
        </w:rPr>
      </w:pPr>
      <w:r>
        <w:rPr>
          <w:i/>
          <w:sz w:val="24"/>
        </w:rPr>
        <w:t>*calculations for above results</w:t>
      </w:r>
    </w:p>
    <w:p w14:paraId="4D7F29AA" w14:textId="77777777" w:rsidR="00587307" w:rsidRDefault="00587307" w:rsidP="00E3425B">
      <w:pPr>
        <w:rPr>
          <w:sz w:val="24"/>
        </w:rPr>
      </w:pPr>
    </w:p>
    <w:p w14:paraId="086D0D1F" w14:textId="4DE7B7B3" w:rsidR="002B1C10" w:rsidRDefault="002B1C10" w:rsidP="00E3425B">
      <w:pPr>
        <w:rPr>
          <w:sz w:val="24"/>
        </w:rPr>
      </w:pPr>
      <w:r>
        <w:rPr>
          <w:sz w:val="24"/>
        </w:rPr>
        <w:t>2.</w:t>
      </w:r>
    </w:p>
    <w:p w14:paraId="584DDF5B" w14:textId="54CA0ECE" w:rsidR="002B1C10" w:rsidRDefault="002B1C10" w:rsidP="00E3425B">
      <w:pPr>
        <w:rPr>
          <w:i/>
          <w:sz w:val="24"/>
        </w:rPr>
      </w:pPr>
      <w:r>
        <w:rPr>
          <w:i/>
          <w:sz w:val="24"/>
        </w:rPr>
        <w:t>*trace of rise and fall from oscilloscope</w:t>
      </w:r>
    </w:p>
    <w:p w14:paraId="7A55AD8D" w14:textId="77777777" w:rsidR="00587307" w:rsidRDefault="00587307" w:rsidP="00E3425B">
      <w:pPr>
        <w:rPr>
          <w:sz w:val="24"/>
        </w:rPr>
      </w:pPr>
    </w:p>
    <w:p w14:paraId="66A6D604" w14:textId="226E3E38" w:rsidR="002B1C10" w:rsidRDefault="002B1C10" w:rsidP="00E3425B">
      <w:pPr>
        <w:rPr>
          <w:sz w:val="24"/>
        </w:rPr>
      </w:pPr>
      <w:r>
        <w:rPr>
          <w:sz w:val="24"/>
        </w:rPr>
        <w:t>3.</w:t>
      </w:r>
    </w:p>
    <w:p w14:paraId="68025DCB" w14:textId="77777777" w:rsidR="00587307" w:rsidRDefault="00587307" w:rsidP="00E3425B">
      <w:pPr>
        <w:rPr>
          <w:sz w:val="24"/>
        </w:rPr>
      </w:pPr>
    </w:p>
    <w:p w14:paraId="6F0D55D4" w14:textId="43EFF7CD" w:rsidR="002B1C10" w:rsidRDefault="002B1C10" w:rsidP="00E3425B">
      <w:pPr>
        <w:rPr>
          <w:sz w:val="24"/>
        </w:rPr>
      </w:pPr>
      <w:r>
        <w:rPr>
          <w:sz w:val="24"/>
        </w:rPr>
        <w:t xml:space="preserve">4. </w:t>
      </w:r>
    </w:p>
    <w:p w14:paraId="35EA50A2" w14:textId="77777777" w:rsidR="00587307" w:rsidRDefault="00587307" w:rsidP="00E3425B">
      <w:pPr>
        <w:rPr>
          <w:sz w:val="24"/>
        </w:rPr>
      </w:pPr>
    </w:p>
    <w:p w14:paraId="2E67AB19" w14:textId="3DD52B48" w:rsidR="002B1C10" w:rsidRPr="002B1C10" w:rsidRDefault="002B1C10" w:rsidP="00E3425B">
      <w:pPr>
        <w:rPr>
          <w:i/>
          <w:sz w:val="24"/>
        </w:rPr>
      </w:pPr>
      <w:bookmarkStart w:id="0" w:name="_GoBack"/>
      <w:bookmarkEnd w:id="0"/>
      <w:r>
        <w:rPr>
          <w:sz w:val="24"/>
        </w:rPr>
        <w:lastRenderedPageBreak/>
        <w:t xml:space="preserve">5. </w:t>
      </w:r>
      <w:r w:rsidRPr="002B1C10">
        <w:rPr>
          <w:i/>
          <w:sz w:val="24"/>
        </w:rPr>
        <w:t>*compare measured results with expectations</w:t>
      </w:r>
    </w:p>
    <w:p w14:paraId="606A14FD" w14:textId="77777777" w:rsidR="002B1C10" w:rsidRPr="002B1C10" w:rsidRDefault="002B1C10" w:rsidP="00E3425B">
      <w:pPr>
        <w:rPr>
          <w:i/>
          <w:sz w:val="24"/>
        </w:rPr>
      </w:pPr>
    </w:p>
    <w:p w14:paraId="1650C87B" w14:textId="3427C54A" w:rsidR="002B1C10" w:rsidRDefault="002B1C10" w:rsidP="00E3425B">
      <w:pPr>
        <w:rPr>
          <w:sz w:val="24"/>
        </w:rPr>
      </w:pPr>
    </w:p>
    <w:p w14:paraId="74C880F8" w14:textId="4B08A92C" w:rsidR="002B1C10" w:rsidRDefault="002B1C10" w:rsidP="00E3425B">
      <w:pPr>
        <w:rPr>
          <w:sz w:val="24"/>
        </w:rPr>
      </w:pPr>
    </w:p>
    <w:p w14:paraId="264ED939" w14:textId="39F02A30" w:rsidR="002B1C10" w:rsidRDefault="002B1C10" w:rsidP="00E3425B">
      <w:pPr>
        <w:rPr>
          <w:sz w:val="24"/>
        </w:rPr>
      </w:pPr>
    </w:p>
    <w:p w14:paraId="4D8F3C0B" w14:textId="0AFF4C37" w:rsidR="002B1C10" w:rsidRDefault="002B1C10" w:rsidP="00E3425B">
      <w:pPr>
        <w:rPr>
          <w:sz w:val="24"/>
        </w:rPr>
      </w:pPr>
    </w:p>
    <w:p w14:paraId="7F1B81C4" w14:textId="77777777" w:rsidR="002B1C10" w:rsidRPr="002B1C10" w:rsidRDefault="002B1C10" w:rsidP="00E3425B">
      <w:pPr>
        <w:rPr>
          <w:sz w:val="24"/>
        </w:rPr>
      </w:pPr>
    </w:p>
    <w:p w14:paraId="41669329" w14:textId="77777777" w:rsidR="002328E4" w:rsidRPr="002328E4" w:rsidRDefault="002328E4">
      <w:pPr>
        <w:rPr>
          <w:sz w:val="24"/>
        </w:rPr>
      </w:pPr>
    </w:p>
    <w:p w14:paraId="6551E63B" w14:textId="7B718C7D" w:rsidR="002328E4" w:rsidRDefault="002328E4">
      <w:pPr>
        <w:rPr>
          <w:b/>
          <w:sz w:val="24"/>
        </w:rPr>
      </w:pPr>
      <w:r>
        <w:rPr>
          <w:b/>
          <w:sz w:val="24"/>
        </w:rPr>
        <w:t>RL transients</w:t>
      </w:r>
    </w:p>
    <w:p w14:paraId="4E278747" w14:textId="77777777" w:rsidR="002328E4" w:rsidRPr="002328E4" w:rsidRDefault="002328E4">
      <w:pPr>
        <w:rPr>
          <w:sz w:val="24"/>
        </w:rPr>
      </w:pPr>
    </w:p>
    <w:p w14:paraId="182DA9BE" w14:textId="5D7D8FF9" w:rsidR="002328E4" w:rsidRDefault="002328E4">
      <w:pPr>
        <w:rPr>
          <w:b/>
          <w:sz w:val="24"/>
        </w:rPr>
      </w:pPr>
      <w:r>
        <w:rPr>
          <w:b/>
          <w:sz w:val="24"/>
        </w:rPr>
        <w:t>RLC transients</w:t>
      </w:r>
    </w:p>
    <w:p w14:paraId="350933DA" w14:textId="77777777" w:rsidR="002328E4" w:rsidRPr="002328E4" w:rsidRDefault="002328E4">
      <w:pPr>
        <w:rPr>
          <w:sz w:val="24"/>
        </w:rPr>
      </w:pPr>
    </w:p>
    <w:p w14:paraId="0B7D03D9" w14:textId="56095A9F" w:rsidR="002328E4" w:rsidRDefault="002328E4">
      <w:pPr>
        <w:rPr>
          <w:sz w:val="24"/>
        </w:rPr>
      </w:pPr>
    </w:p>
    <w:p w14:paraId="3FE667D8" w14:textId="052A9A65" w:rsidR="002328E4" w:rsidRDefault="002328E4">
      <w:pPr>
        <w:rPr>
          <w:sz w:val="24"/>
        </w:rPr>
      </w:pPr>
    </w:p>
    <w:p w14:paraId="4E71CEC3" w14:textId="77777777" w:rsidR="002328E4" w:rsidRDefault="002328E4">
      <w:pPr>
        <w:rPr>
          <w:sz w:val="24"/>
        </w:rPr>
      </w:pPr>
    </w:p>
    <w:p w14:paraId="074C7F8B" w14:textId="65D09950" w:rsidR="002328E4" w:rsidRPr="002328E4" w:rsidRDefault="002328E4">
      <w:pPr>
        <w:rPr>
          <w:b/>
          <w:sz w:val="24"/>
        </w:rPr>
      </w:pPr>
      <w:r w:rsidRPr="002328E4">
        <w:rPr>
          <w:b/>
          <w:sz w:val="24"/>
        </w:rPr>
        <w:t>Conclusion</w:t>
      </w:r>
    </w:p>
    <w:p w14:paraId="078B500E" w14:textId="6E0A9D6D" w:rsidR="002328E4" w:rsidRPr="002328E4" w:rsidRDefault="002328E4" w:rsidP="002328E4">
      <w:pPr>
        <w:rPr>
          <w:i/>
          <w:sz w:val="24"/>
        </w:rPr>
      </w:pPr>
      <w:r>
        <w:rPr>
          <w:i/>
          <w:sz w:val="24"/>
        </w:rPr>
        <w:t>*one paragraph for conclusion</w:t>
      </w:r>
    </w:p>
    <w:p w14:paraId="0E967CEA" w14:textId="77777777" w:rsidR="002328E4" w:rsidRPr="002328E4" w:rsidRDefault="002328E4">
      <w:pPr>
        <w:rPr>
          <w:sz w:val="24"/>
        </w:rPr>
      </w:pPr>
    </w:p>
    <w:sectPr w:rsidR="002328E4" w:rsidRPr="002328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4465E" w14:textId="77777777" w:rsidR="002328E4" w:rsidRDefault="002328E4" w:rsidP="002328E4">
      <w:pPr>
        <w:spacing w:after="0" w:line="240" w:lineRule="auto"/>
      </w:pPr>
      <w:r>
        <w:separator/>
      </w:r>
    </w:p>
  </w:endnote>
  <w:endnote w:type="continuationSeparator" w:id="0">
    <w:p w14:paraId="5E9E2DA3" w14:textId="77777777" w:rsidR="002328E4" w:rsidRDefault="002328E4" w:rsidP="00232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45CCC" w14:textId="77777777" w:rsidR="002328E4" w:rsidRDefault="002328E4" w:rsidP="002328E4">
      <w:pPr>
        <w:spacing w:after="0" w:line="240" w:lineRule="auto"/>
      </w:pPr>
      <w:r>
        <w:separator/>
      </w:r>
    </w:p>
  </w:footnote>
  <w:footnote w:type="continuationSeparator" w:id="0">
    <w:p w14:paraId="5BF9D75A" w14:textId="77777777" w:rsidR="002328E4" w:rsidRDefault="002328E4" w:rsidP="00232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900D1" w14:textId="3A5FC556" w:rsidR="002328E4" w:rsidRPr="002328E4" w:rsidRDefault="002328E4">
    <w:pPr>
      <w:pStyle w:val="Header"/>
      <w:rPr>
        <w:b/>
        <w:sz w:val="28"/>
      </w:rPr>
    </w:pPr>
    <w:r w:rsidRPr="002328E4">
      <w:rPr>
        <w:b/>
        <w:sz w:val="28"/>
      </w:rPr>
      <w:t xml:space="preserve">EE 201                                                                                                                 </w:t>
    </w:r>
    <w:r w:rsidRPr="002328E4">
      <w:rPr>
        <w:sz w:val="28"/>
      </w:rPr>
      <w:t>Lab 8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E4"/>
    <w:rsid w:val="00124EC6"/>
    <w:rsid w:val="002328E4"/>
    <w:rsid w:val="002B1C10"/>
    <w:rsid w:val="00587307"/>
    <w:rsid w:val="00E3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B17A"/>
  <w15:chartTrackingRefBased/>
  <w15:docId w15:val="{708C9F65-A5AD-4FAD-B0EB-19A5107F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8E4"/>
  </w:style>
  <w:style w:type="paragraph" w:styleId="Footer">
    <w:name w:val="footer"/>
    <w:basedOn w:val="Normal"/>
    <w:link w:val="FooterChar"/>
    <w:uiPriority w:val="99"/>
    <w:unhideWhenUsed/>
    <w:rsid w:val="00232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8E4"/>
  </w:style>
  <w:style w:type="character" w:styleId="PlaceholderText">
    <w:name w:val="Placeholder Text"/>
    <w:basedOn w:val="DefaultParagraphFont"/>
    <w:uiPriority w:val="99"/>
    <w:semiHidden/>
    <w:rsid w:val="00E342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CB5BC89F.dotm</Template>
  <TotalTime>41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Wadle, Mitchell G</dc:creator>
  <cp:keywords/>
  <dc:description/>
  <cp:lastModifiedBy>Wadle, Mitchell G</cp:lastModifiedBy>
  <cp:revision>2</cp:revision>
  <dcterms:created xsi:type="dcterms:W3CDTF">2019-11-05T19:05:00Z</dcterms:created>
  <dcterms:modified xsi:type="dcterms:W3CDTF">2019-11-05T20:03:00Z</dcterms:modified>
</cp:coreProperties>
</file>